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181B91F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salestax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312D" w14:textId="77777777" w:rsidR="00B02607" w:rsidRDefault="00B02607" w:rsidP="00DA124E">
      <w:r>
        <w:separator/>
      </w:r>
    </w:p>
  </w:endnote>
  <w:endnote w:type="continuationSeparator" w:id="0">
    <w:p w14:paraId="43DFDE87" w14:textId="77777777" w:rsidR="00B02607" w:rsidRDefault="00B0260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E163" w14:textId="77777777" w:rsidR="00B02607" w:rsidRDefault="00B02607" w:rsidP="00DA124E">
      <w:r>
        <w:separator/>
      </w:r>
    </w:p>
  </w:footnote>
  <w:footnote w:type="continuationSeparator" w:id="0">
    <w:p w14:paraId="33CC0B7E" w14:textId="77777777" w:rsidR="00B02607" w:rsidRDefault="00B02607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059EA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02607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67141D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67141D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67141D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67141D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67141D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67141D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67141D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67141D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50</TotalTime>
  <Pages>1</Pages>
  <Words>33</Words>
  <Characters>251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Patel Dhanya</cp:lastModifiedBy>
  <cp:revision>11</cp:revision>
  <dcterms:created xsi:type="dcterms:W3CDTF">2022-10-08T09:21:00Z</dcterms:created>
  <dcterms:modified xsi:type="dcterms:W3CDTF">2023-12-27T04:07:00Z</dcterms:modified>
  <cp:category/>
  <cp:version/>
</cp:coreProperties>
</file>